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AA9" w:rsidRDefault="00E14AA9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r>
        <w:rPr>
          <w:b/>
          <w:sz w:val="28"/>
        </w:rPr>
        <w:t>xpath:</w:t>
      </w:r>
    </w:p>
    <w:p w:rsidR="00E14AA9" w:rsidRDefault="00E14AA9" w:rsidP="005C56C2">
      <w:hyperlink r:id="rId5" w:anchor="ad-output" w:history="1">
        <w:r>
          <w:rPr>
            <w:rStyle w:val="Hyperlink"/>
          </w:rPr>
          <w:t>https://www.freeformatter.com/xpath-tester.html#ad-output</w:t>
        </w:r>
      </w:hyperlink>
    </w:p>
    <w:p w:rsidR="00E14AA9" w:rsidRDefault="00E14AA9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:rsidR="00E14AA9" w:rsidRPr="00FA6585" w:rsidRDefault="00E14AA9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:rsidR="00E14AA9" w:rsidRDefault="00E14AA9" w:rsidP="005C56C2">
      <w:pPr>
        <w:rPr>
          <w:b/>
          <w:sz w:val="28"/>
          <w:lang w:val="ru-RU"/>
        </w:rPr>
      </w:pPr>
      <w:r w:rsidRPr="00BD1D9A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5pt;height:311.25pt;visibility:visible">
            <v:imagedata r:id="rId6" o:title=""/>
          </v:shape>
        </w:pict>
      </w:r>
    </w:p>
    <w:p w:rsidR="00E14AA9" w:rsidRPr="00FA6585" w:rsidRDefault="00E14AA9" w:rsidP="005C56C2">
      <w:pPr>
        <w:rPr>
          <w:b/>
          <w:sz w:val="28"/>
          <w:lang w:val="ru-RU"/>
        </w:rPr>
      </w:pPr>
    </w:p>
    <w:p w:rsidR="00E14AA9" w:rsidRPr="00686562" w:rsidRDefault="00E14AA9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:rsidR="00E14AA9" w:rsidRPr="00686562" w:rsidRDefault="00E14AA9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:rsidR="00E14AA9" w:rsidRPr="00686562" w:rsidRDefault="00E14AA9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 period="classical"&gt;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&lt;nationality&gt;Russian&lt;/nationality&gt;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:rsidR="00E14AA9" w:rsidRPr="005C56C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</w:t>
      </w:r>
      <w:r w:rsidRPr="005C56C2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</w:t>
      </w:r>
      <w:r w:rsidRPr="005C56C2">
        <w:rPr>
          <w:rFonts w:ascii="Courier New" w:hAnsi="Courier New" w:cs="Courier New"/>
        </w:rPr>
        <w:t>&gt;</w:t>
      </w:r>
    </w:p>
    <w:p w:rsidR="00E14AA9" w:rsidRPr="00C10733" w:rsidRDefault="00E14AA9" w:rsidP="005C56C2">
      <w:pPr>
        <w:spacing w:line="240" w:lineRule="auto"/>
        <w:rPr>
          <w:rFonts w:ascii="Courier New" w:hAnsi="Courier New" w:cs="Courier New"/>
        </w:rPr>
      </w:pPr>
      <w:r w:rsidRPr="00C10733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books</w:t>
      </w:r>
      <w:r w:rsidRPr="00C10733">
        <w:rPr>
          <w:rFonts w:ascii="Courier New" w:hAnsi="Courier New" w:cs="Courier New"/>
        </w:rPr>
        <w:t>&gt;</w:t>
      </w:r>
    </w:p>
    <w:p w:rsidR="00E14AA9" w:rsidRPr="00C10733" w:rsidRDefault="00E14AA9" w:rsidP="005C56C2"/>
    <w:p w:rsidR="00E14AA9" w:rsidRPr="00686562" w:rsidRDefault="00E14AA9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:rsidR="00E14AA9" w:rsidRPr="00D2520D" w:rsidRDefault="00E14AA9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:rsidR="00E14AA9" w:rsidRPr="007366FF" w:rsidRDefault="00E14AA9" w:rsidP="005C56C2">
      <w:pPr>
        <w:pStyle w:val="HTMLPreformatted"/>
        <w:rPr>
          <w:rFonts w:ascii="Calibri" w:hAnsi="Calibri"/>
          <w:i/>
          <w:sz w:val="22"/>
          <w:lang w:val="ru-RU"/>
        </w:rPr>
      </w:pPr>
      <w:r w:rsidRPr="00D72D8D">
        <w:rPr>
          <w:rFonts w:ascii="Calibri" w:hAnsi="Calibri"/>
          <w:i/>
          <w:sz w:val="22"/>
          <w:lang w:val="ru-RU"/>
        </w:rPr>
        <w:t>Ответ:</w:t>
      </w:r>
    </w:p>
    <w:p w:rsidR="00E14AA9" w:rsidRPr="007366FF" w:rsidRDefault="00E14AA9" w:rsidP="005C56C2">
      <w:pPr>
        <w:pStyle w:val="HTMLPreformatted"/>
        <w:rPr>
          <w:rFonts w:ascii="Calibri" w:hAnsi="Calibri"/>
          <w:i/>
          <w:sz w:val="22"/>
          <w:lang w:val="ru-RU"/>
        </w:rPr>
      </w:pPr>
    </w:p>
    <w:p w:rsidR="00E14AA9" w:rsidRPr="00C73743" w:rsidRDefault="00E14AA9" w:rsidP="005C56C2">
      <w:pPr>
        <w:pStyle w:val="HTMLPreformatted"/>
        <w:rPr>
          <w:rFonts w:ascii="Calibri" w:hAnsi="Calibri"/>
          <w:color w:val="000000"/>
          <w:sz w:val="22"/>
          <w:lang w:val="ru-RU"/>
        </w:rPr>
      </w:pPr>
      <w:r w:rsidRPr="00C73743">
        <w:rPr>
          <w:rFonts w:ascii="Calibri" w:hAnsi="Calibri"/>
          <w:sz w:val="22"/>
          <w:lang w:val="ru-RU"/>
        </w:rPr>
        <w:t>//</w:t>
      </w:r>
      <w:r w:rsidRPr="00C73743">
        <w:rPr>
          <w:rFonts w:ascii="Calibri" w:hAnsi="Calibri"/>
          <w:sz w:val="22"/>
        </w:rPr>
        <w:t>books</w:t>
      </w:r>
      <w:r w:rsidRPr="00C73743">
        <w:rPr>
          <w:rFonts w:ascii="Calibri" w:hAnsi="Calibri"/>
          <w:sz w:val="22"/>
          <w:lang w:val="ru-RU"/>
        </w:rPr>
        <w:t>/</w:t>
      </w:r>
      <w:r w:rsidRPr="00C73743">
        <w:rPr>
          <w:rFonts w:ascii="Calibri" w:hAnsi="Calibri"/>
          <w:sz w:val="22"/>
        </w:rPr>
        <w:t>book</w:t>
      </w:r>
      <w:r w:rsidRPr="00C73743">
        <w:rPr>
          <w:rFonts w:ascii="Calibri" w:hAnsi="Calibri"/>
          <w:sz w:val="22"/>
          <w:lang w:val="ru-RU"/>
        </w:rPr>
        <w:t xml:space="preserve">[4] </w:t>
      </w:r>
    </w:p>
    <w:p w:rsidR="00E14AA9" w:rsidRPr="00D2520D" w:rsidRDefault="00E14AA9" w:rsidP="005C56C2">
      <w:pPr>
        <w:rPr>
          <w:lang w:val="ru-RU"/>
        </w:rPr>
      </w:pPr>
    </w:p>
    <w:p w:rsidR="00E14AA9" w:rsidRPr="00686562" w:rsidRDefault="00E14AA9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:rsidR="00E14AA9" w:rsidRPr="00C10733" w:rsidRDefault="00E14AA9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</w:p>
    <w:p w:rsidR="00E14AA9" w:rsidRPr="00C10733" w:rsidRDefault="00E14AA9" w:rsidP="005C56C2">
      <w:pPr>
        <w:rPr>
          <w:lang w:val="ru-RU"/>
        </w:rPr>
      </w:pPr>
      <w:r w:rsidRPr="00C10733">
        <w:rPr>
          <w:lang w:val="ru-RU"/>
        </w:rPr>
        <w:t>//</w:t>
      </w:r>
      <w:r w:rsidRPr="00C73743">
        <w:t>books</w:t>
      </w:r>
      <w:r w:rsidRPr="00C10733">
        <w:rPr>
          <w:lang w:val="ru-RU"/>
        </w:rPr>
        <w:t>/</w:t>
      </w:r>
      <w:r w:rsidRPr="00C73743">
        <w:t>book</w:t>
      </w:r>
      <w:r w:rsidRPr="00C10733">
        <w:rPr>
          <w:lang w:val="ru-RU"/>
        </w:rPr>
        <w:t>[1]</w:t>
      </w:r>
    </w:p>
    <w:p w:rsidR="00E14AA9" w:rsidRPr="00C10733" w:rsidRDefault="00E14AA9" w:rsidP="005C56C2">
      <w:pPr>
        <w:rPr>
          <w:i/>
          <w:lang w:val="ru-RU"/>
        </w:rPr>
      </w:pPr>
    </w:p>
    <w:p w:rsidR="00E14AA9" w:rsidRPr="00686562" w:rsidRDefault="00E14AA9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:rsidR="00E14AA9" w:rsidRDefault="00E14AA9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CC52F7">
        <w:rPr>
          <w:i/>
        </w:rPr>
        <w:t xml:space="preserve">: </w:t>
      </w:r>
    </w:p>
    <w:p w:rsidR="00E14AA9" w:rsidRPr="00920938" w:rsidRDefault="00E14AA9" w:rsidP="005C56C2">
      <w:r w:rsidRPr="00920938">
        <w:t>//books//book[</w:t>
      </w:r>
      <w:r>
        <w:t>language</w:t>
      </w:r>
      <w:r w:rsidRPr="00920938">
        <w:t>=‘Greek’]/author</w:t>
      </w:r>
    </w:p>
    <w:p w:rsidR="00E14AA9" w:rsidRPr="00686562" w:rsidRDefault="00E14AA9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:rsidR="00E14AA9" w:rsidRPr="00C10733" w:rsidRDefault="00E14AA9" w:rsidP="005C56C2">
      <w:pPr>
        <w:rPr>
          <w:i/>
          <w:lang w:val="ru-RU"/>
        </w:rPr>
      </w:pPr>
      <w:r w:rsidRPr="00686562">
        <w:rPr>
          <w:i/>
          <w:lang w:val="ru-RU"/>
        </w:rPr>
        <w:t>Ответ</w:t>
      </w:r>
      <w:r w:rsidRPr="00D2520D">
        <w:rPr>
          <w:i/>
          <w:lang w:val="ru-RU"/>
        </w:rPr>
        <w:t xml:space="preserve">: </w:t>
      </w:r>
    </w:p>
    <w:p w:rsidR="00E14AA9" w:rsidRPr="008D43CF" w:rsidRDefault="00E14AA9" w:rsidP="005C56C2">
      <w:r w:rsidRPr="008D43CF">
        <w:t>//books//book[nationality=’Russian’]/author</w:t>
      </w:r>
    </w:p>
    <w:p w:rsidR="00E14AA9" w:rsidRPr="00C10733" w:rsidRDefault="00E14AA9" w:rsidP="005C56C2">
      <w:pPr>
        <w:rPr>
          <w:i/>
        </w:rPr>
      </w:pPr>
      <w:r w:rsidRPr="00C10733">
        <w:rPr>
          <w:i/>
        </w:rPr>
        <w:t xml:space="preserve"> </w:t>
      </w:r>
    </w:p>
    <w:p w:rsidR="00E14AA9" w:rsidRPr="00C10733" w:rsidRDefault="00E14AA9" w:rsidP="005C56C2">
      <w:pPr>
        <w:rPr>
          <w:i/>
        </w:rPr>
      </w:pPr>
    </w:p>
    <w:p w:rsidR="00E14AA9" w:rsidRPr="00686562" w:rsidRDefault="00E14AA9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:rsidR="00E14AA9" w:rsidRPr="00686562" w:rsidRDefault="00E14AA9" w:rsidP="005C56C2">
      <w:r w:rsidRPr="00686562">
        <w:rPr>
          <w:lang w:val="ru-RU"/>
        </w:rPr>
        <w:t>Дан</w:t>
      </w:r>
      <w:r w:rsidRPr="00686562">
        <w:t xml:space="preserve"> XML 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&lt;books&gt;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:rsidR="00E14AA9" w:rsidRPr="00686562" w:rsidRDefault="00E14AA9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:rsidR="00E14AA9" w:rsidRPr="00686562" w:rsidRDefault="00E14AA9" w:rsidP="005C56C2">
      <w:pPr>
        <w:rPr>
          <w:lang w:val="ru-RU"/>
        </w:rPr>
      </w:pPr>
    </w:p>
    <w:p w:rsidR="00E14AA9" w:rsidRPr="00686562" w:rsidRDefault="00E14AA9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:rsidR="00E14AA9" w:rsidRDefault="00E14AA9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</w:p>
    <w:p w:rsidR="00E14AA9" w:rsidRPr="00710DF5" w:rsidRDefault="00E14AA9" w:rsidP="005C56C2">
      <w:r w:rsidRPr="00710DF5">
        <w:t>//books/book[@year&gt;=2000 and @year&lt;=2008]</w:t>
      </w:r>
    </w:p>
    <w:p w:rsidR="00E14AA9" w:rsidRDefault="00E14AA9" w:rsidP="005C56C2">
      <w:pPr>
        <w:rPr>
          <w:i/>
        </w:rPr>
      </w:pPr>
    </w:p>
    <w:p w:rsidR="00E14AA9" w:rsidRDefault="00E14AA9" w:rsidP="005C56C2">
      <w:pPr>
        <w:rPr>
          <w:i/>
        </w:rPr>
      </w:pPr>
    </w:p>
    <w:p w:rsidR="00E14AA9" w:rsidRDefault="00E14AA9" w:rsidP="005C56C2">
      <w:pPr>
        <w:rPr>
          <w:i/>
        </w:rPr>
      </w:pPr>
    </w:p>
    <w:p w:rsidR="00E14AA9" w:rsidRDefault="00E14AA9" w:rsidP="005C56C2">
      <w:pPr>
        <w:rPr>
          <w:i/>
        </w:rPr>
      </w:pPr>
    </w:p>
    <w:p w:rsidR="00E14AA9" w:rsidRPr="00001F13" w:rsidRDefault="00E14AA9" w:rsidP="005C56C2">
      <w:pPr>
        <w:rPr>
          <w:i/>
        </w:rPr>
      </w:pPr>
      <w:r w:rsidRPr="00686562">
        <w:rPr>
          <w:i/>
        </w:rPr>
        <w:t xml:space="preserve"> </w:t>
      </w:r>
    </w:p>
    <w:p w:rsidR="00E14AA9" w:rsidRPr="00710DF5" w:rsidRDefault="00E14AA9" w:rsidP="005C56C2">
      <w:pPr>
        <w:pStyle w:val="ListParagraph"/>
        <w:rPr>
          <w:b/>
          <w:sz w:val="32"/>
        </w:rPr>
      </w:pPr>
    </w:p>
    <w:p w:rsidR="00E14AA9" w:rsidRPr="00710DF5" w:rsidRDefault="00E14AA9" w:rsidP="005C56C2">
      <w:pPr>
        <w:pStyle w:val="ListParagraph"/>
        <w:rPr>
          <w:b/>
          <w:sz w:val="32"/>
        </w:rPr>
      </w:pPr>
    </w:p>
    <w:p w:rsidR="00E14AA9" w:rsidRPr="00710DF5" w:rsidRDefault="00E14AA9" w:rsidP="005C56C2">
      <w:pPr>
        <w:pStyle w:val="ListParagraph"/>
        <w:rPr>
          <w:b/>
          <w:sz w:val="32"/>
        </w:rPr>
      </w:pPr>
    </w:p>
    <w:p w:rsidR="00E14AA9" w:rsidRPr="00710DF5" w:rsidRDefault="00E14AA9" w:rsidP="005C56C2">
      <w:pPr>
        <w:pStyle w:val="ListParagraph"/>
        <w:rPr>
          <w:b/>
          <w:sz w:val="32"/>
        </w:rPr>
      </w:pPr>
    </w:p>
    <w:p w:rsidR="00E14AA9" w:rsidRPr="00710DF5" w:rsidRDefault="00E14AA9" w:rsidP="005C56C2">
      <w:pPr>
        <w:pStyle w:val="ListParagraph"/>
        <w:rPr>
          <w:b/>
          <w:sz w:val="32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0A0" w:firstRow="1" w:lastRow="0" w:firstColumn="1" w:lastColumn="0" w:noHBand="0" w:noVBand="0"/>
      </w:tblPr>
      <w:tblGrid>
        <w:gridCol w:w="5524"/>
        <w:gridCol w:w="4961"/>
      </w:tblGrid>
      <w:tr w:rsidR="00E14AA9" w:rsidRPr="00D72D8D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E14AA9" w:rsidRPr="00D16A40" w:rsidRDefault="00E14AA9" w:rsidP="009E399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D16A40">
              <w:rPr>
                <w:b/>
                <w:bCs/>
                <w:color w:val="000000"/>
              </w:rPr>
              <w:t>Описание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E14AA9" w:rsidRPr="00D16A40" w:rsidRDefault="00E14AA9" w:rsidP="009E3999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</w:tr>
      <w:tr w:rsidR="00E14AA9" w:rsidRPr="00D72D8D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AA9" w:rsidRPr="00D16A40" w:rsidRDefault="00E14AA9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Логотип </w:t>
            </w:r>
            <w:r w:rsidRPr="00D16A40">
              <w:rPr>
                <w:color w:val="000000"/>
              </w:rPr>
              <w:t>EPAM</w:t>
            </w:r>
            <w:r w:rsidRPr="00D16A40">
              <w:rPr>
                <w:color w:val="000000"/>
                <w:lang w:val="ru-RU"/>
              </w:rPr>
              <w:t xml:space="preserve"> на сайте </w:t>
            </w:r>
            <w:r w:rsidRPr="00D16A40">
              <w:rPr>
                <w:color w:val="000000"/>
              </w:rPr>
              <w:t>epam</w:t>
            </w:r>
            <w:r w:rsidRPr="00D16A40">
              <w:rPr>
                <w:color w:val="000000"/>
                <w:lang w:val="ru-RU"/>
              </w:rPr>
              <w:t>.</w:t>
            </w:r>
            <w:r w:rsidRPr="00D16A40">
              <w:rPr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14AA9" w:rsidRPr="00194CBC" w:rsidRDefault="00E14AA9" w:rsidP="009E3999">
            <w:pPr>
              <w:spacing w:after="0" w:line="240" w:lineRule="auto"/>
              <w:rPr>
                <w:b/>
                <w:color w:val="000000"/>
              </w:rPr>
            </w:pPr>
            <w:r w:rsidRPr="00D16A40">
              <w:rPr>
                <w:color w:val="000000"/>
              </w:rPr>
              <w:t> </w:t>
            </w:r>
            <w:r w:rsidRPr="00194CBC">
              <w:rPr>
                <w:b/>
                <w:color w:val="000000"/>
              </w:rPr>
              <w:t>XPATH:</w:t>
            </w:r>
          </w:p>
          <w:p w:rsidR="00E14AA9" w:rsidRPr="00665E87" w:rsidRDefault="00E14AA9" w:rsidP="009E3999">
            <w:pPr>
              <w:spacing w:after="0" w:line="240" w:lineRule="auto"/>
              <w:rPr>
                <w:color w:val="000000"/>
                <w:u w:val="single"/>
              </w:rPr>
            </w:pPr>
            <w:r w:rsidRPr="00665E87">
              <w:rPr>
                <w:color w:val="000000"/>
                <w:u w:val="single"/>
              </w:rPr>
              <w:t>Вариант 1:</w:t>
            </w:r>
          </w:p>
          <w:p w:rsidR="00E14AA9" w:rsidRDefault="00E14AA9" w:rsidP="007366FF">
            <w:pPr>
              <w:spacing w:after="0" w:line="240" w:lineRule="auto"/>
              <w:rPr>
                <w:color w:val="000000"/>
              </w:rPr>
            </w:pPr>
            <w:r w:rsidRPr="00C93DB8">
              <w:rPr>
                <w:color w:val="000000"/>
              </w:rPr>
              <w:t>//div[@id='wrapper']//img[@class='header__logo'][contains(@src, 'logo_white-blue.svg')]</w:t>
            </w:r>
          </w:p>
          <w:p w:rsidR="00E14AA9" w:rsidRPr="00665E87" w:rsidRDefault="00E14AA9" w:rsidP="009E3999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665E87">
              <w:rPr>
                <w:color w:val="000000"/>
                <w:u w:val="single"/>
                <w:lang w:val="ru-RU"/>
              </w:rPr>
              <w:t>Вариант 2:</w:t>
            </w:r>
          </w:p>
          <w:p w:rsidR="00E14AA9" w:rsidRPr="007366FF" w:rsidRDefault="00E14AA9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7366FF">
              <w:rPr>
                <w:color w:val="000000"/>
                <w:lang w:val="ru-RU"/>
              </w:rPr>
              <w:t>//</w:t>
            </w:r>
            <w:r w:rsidRPr="00C546E8">
              <w:rPr>
                <w:color w:val="000000"/>
              </w:rPr>
              <w:t>div</w:t>
            </w:r>
            <w:r w:rsidRPr="007366FF">
              <w:rPr>
                <w:color w:val="000000"/>
                <w:lang w:val="ru-RU"/>
              </w:rPr>
              <w:t>[@</w:t>
            </w:r>
            <w:r w:rsidRPr="00C546E8">
              <w:rPr>
                <w:color w:val="000000"/>
              </w:rPr>
              <w:t>id</w:t>
            </w:r>
            <w:r w:rsidRPr="007366FF">
              <w:rPr>
                <w:color w:val="000000"/>
                <w:lang w:val="ru-RU"/>
              </w:rPr>
              <w:t>='</w:t>
            </w:r>
            <w:r w:rsidRPr="00C546E8">
              <w:rPr>
                <w:color w:val="000000"/>
              </w:rPr>
              <w:t>wrapper</w:t>
            </w:r>
            <w:r w:rsidRPr="007366FF">
              <w:rPr>
                <w:color w:val="000000"/>
                <w:lang w:val="ru-RU"/>
              </w:rPr>
              <w:t>']//</w:t>
            </w:r>
            <w:r w:rsidRPr="00C546E8">
              <w:rPr>
                <w:color w:val="000000"/>
              </w:rPr>
              <w:t>img</w:t>
            </w:r>
            <w:r w:rsidRPr="007366FF">
              <w:rPr>
                <w:color w:val="000000"/>
                <w:lang w:val="ru-RU"/>
              </w:rPr>
              <w:t>[@</w:t>
            </w:r>
            <w:r w:rsidRPr="00C546E8">
              <w:rPr>
                <w:color w:val="000000"/>
              </w:rPr>
              <w:t>class</w:t>
            </w:r>
            <w:r w:rsidRPr="007366FF">
              <w:rPr>
                <w:color w:val="000000"/>
                <w:lang w:val="ru-RU"/>
              </w:rPr>
              <w:t>='</w:t>
            </w:r>
            <w:r w:rsidRPr="00C546E8">
              <w:rPr>
                <w:color w:val="000000"/>
              </w:rPr>
              <w:t>header</w:t>
            </w:r>
            <w:r w:rsidRPr="007366FF">
              <w:rPr>
                <w:color w:val="000000"/>
                <w:lang w:val="ru-RU"/>
              </w:rPr>
              <w:t>__</w:t>
            </w:r>
            <w:r w:rsidRPr="00C546E8">
              <w:rPr>
                <w:color w:val="000000"/>
              </w:rPr>
              <w:t>logo</w:t>
            </w:r>
            <w:r w:rsidRPr="007366FF">
              <w:rPr>
                <w:color w:val="000000"/>
                <w:lang w:val="ru-RU"/>
              </w:rPr>
              <w:t>']</w:t>
            </w:r>
          </w:p>
          <w:p w:rsidR="00E14AA9" w:rsidRPr="00194CBC" w:rsidRDefault="00E14AA9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CSS:</w:t>
            </w:r>
          </w:p>
          <w:p w:rsidR="00E14AA9" w:rsidRPr="00665E87" w:rsidRDefault="00E14AA9" w:rsidP="00665E87">
            <w:pPr>
              <w:spacing w:after="0" w:line="240" w:lineRule="auto"/>
              <w:rPr>
                <w:color w:val="000000"/>
                <w:u w:val="single"/>
              </w:rPr>
            </w:pPr>
            <w:r w:rsidRPr="00665E87">
              <w:rPr>
                <w:color w:val="000000"/>
                <w:u w:val="single"/>
              </w:rPr>
              <w:t>Вариант 1:</w:t>
            </w:r>
          </w:p>
          <w:p w:rsidR="00E14AA9" w:rsidRPr="00665E87" w:rsidRDefault="00E14AA9" w:rsidP="009E3999">
            <w:pPr>
              <w:spacing w:after="0" w:line="240" w:lineRule="auto"/>
              <w:rPr>
                <w:color w:val="000000"/>
              </w:rPr>
            </w:pPr>
            <w:r w:rsidRPr="005364CB">
              <w:rPr>
                <w:color w:val="000000"/>
              </w:rPr>
              <w:t>#wrapper img.header__logo[src$='logo_white-blue.svg']  )</w:t>
            </w:r>
          </w:p>
          <w:p w:rsidR="00E14AA9" w:rsidRPr="00665E87" w:rsidRDefault="00E14AA9" w:rsidP="00665E87">
            <w:pPr>
              <w:spacing w:after="0" w:line="240" w:lineRule="auto"/>
              <w:rPr>
                <w:color w:val="000000"/>
                <w:u w:val="single"/>
              </w:rPr>
            </w:pPr>
            <w:r w:rsidRPr="00665E87">
              <w:rPr>
                <w:color w:val="000000"/>
                <w:u w:val="single"/>
                <w:lang w:val="ru-RU"/>
              </w:rPr>
              <w:t>Вариант</w:t>
            </w:r>
            <w:r w:rsidRPr="00665E87">
              <w:rPr>
                <w:color w:val="000000"/>
                <w:u w:val="single"/>
              </w:rPr>
              <w:t xml:space="preserve"> 2:</w:t>
            </w:r>
          </w:p>
          <w:p w:rsidR="00E14AA9" w:rsidRPr="00665E87" w:rsidRDefault="00E14AA9" w:rsidP="009E3999">
            <w:pPr>
              <w:spacing w:after="0" w:line="240" w:lineRule="auto"/>
              <w:rPr>
                <w:color w:val="000000"/>
              </w:rPr>
            </w:pPr>
            <w:r w:rsidRPr="00090AD0">
              <w:t xml:space="preserve">  </w:t>
            </w:r>
            <w:r w:rsidRPr="00E2548C">
              <w:rPr>
                <w:color w:val="000000"/>
              </w:rPr>
              <w:t>#wrapper img.header__logo</w:t>
            </w:r>
            <w:r w:rsidRPr="005364CB">
              <w:rPr>
                <w:color w:val="000000"/>
              </w:rPr>
              <w:t xml:space="preserve"> </w:t>
            </w:r>
          </w:p>
          <w:p w:rsidR="00E14AA9" w:rsidRPr="00194CBC" w:rsidRDefault="00E14AA9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CLASS NAME:</w:t>
            </w:r>
          </w:p>
          <w:p w:rsidR="00E14AA9" w:rsidRDefault="00E14AA9" w:rsidP="00665E87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>
              <w:rPr>
                <w:color w:val="000000"/>
                <w:u w:val="single"/>
                <w:lang w:val="ru-RU"/>
              </w:rPr>
              <w:t>Вариант 1</w:t>
            </w:r>
            <w:r w:rsidRPr="00665E87">
              <w:rPr>
                <w:color w:val="000000"/>
                <w:u w:val="single"/>
                <w:lang w:val="ru-RU"/>
              </w:rPr>
              <w:t>:</w:t>
            </w:r>
          </w:p>
          <w:p w:rsidR="00E14AA9" w:rsidRDefault="00E14AA9" w:rsidP="00665E87">
            <w:pPr>
              <w:spacing w:after="0" w:line="240" w:lineRule="auto"/>
              <w:rPr>
                <w:color w:val="000000"/>
                <w:lang w:val="ru-RU"/>
              </w:rPr>
            </w:pPr>
            <w:r w:rsidRPr="00805A4E">
              <w:rPr>
                <w:color w:val="000000"/>
                <w:lang w:val="ru-RU"/>
              </w:rPr>
              <w:t>//</w:t>
            </w:r>
            <w:r w:rsidRPr="00C546E8">
              <w:rPr>
                <w:color w:val="000000"/>
              </w:rPr>
              <w:t>img</w:t>
            </w:r>
            <w:r w:rsidRPr="00805A4E">
              <w:rPr>
                <w:color w:val="000000"/>
                <w:lang w:val="ru-RU"/>
              </w:rPr>
              <w:t>[@</w:t>
            </w:r>
            <w:r w:rsidRPr="00C546E8">
              <w:rPr>
                <w:color w:val="000000"/>
              </w:rPr>
              <w:t>class</w:t>
            </w:r>
            <w:r w:rsidRPr="00805A4E">
              <w:rPr>
                <w:color w:val="000000"/>
                <w:lang w:val="ru-RU"/>
              </w:rPr>
              <w:t>='</w:t>
            </w:r>
            <w:r w:rsidRPr="00C546E8">
              <w:rPr>
                <w:color w:val="000000"/>
              </w:rPr>
              <w:t>header</w:t>
            </w:r>
            <w:r w:rsidRPr="00805A4E">
              <w:rPr>
                <w:color w:val="000000"/>
                <w:lang w:val="ru-RU"/>
              </w:rPr>
              <w:t>__</w:t>
            </w:r>
            <w:r w:rsidRPr="00C546E8">
              <w:rPr>
                <w:color w:val="000000"/>
              </w:rPr>
              <w:t>logo</w:t>
            </w:r>
            <w:r w:rsidRPr="00805A4E">
              <w:rPr>
                <w:color w:val="000000"/>
                <w:lang w:val="ru-RU"/>
              </w:rPr>
              <w:t>']</w:t>
            </w:r>
          </w:p>
          <w:p w:rsidR="00E14AA9" w:rsidRPr="00665E87" w:rsidRDefault="00E14AA9" w:rsidP="00665E87">
            <w:pPr>
              <w:spacing w:after="0" w:line="240" w:lineRule="auto"/>
              <w:rPr>
                <w:color w:val="000000"/>
                <w:u w:val="single"/>
              </w:rPr>
            </w:pPr>
            <w:r w:rsidRPr="00665E87">
              <w:rPr>
                <w:color w:val="000000"/>
                <w:u w:val="single"/>
                <w:lang w:val="ru-RU"/>
              </w:rPr>
              <w:t>Вариант</w:t>
            </w:r>
            <w:r w:rsidRPr="00665E87">
              <w:rPr>
                <w:color w:val="000000"/>
                <w:u w:val="single"/>
              </w:rPr>
              <w:t xml:space="preserve"> 2:</w:t>
            </w:r>
          </w:p>
          <w:p w:rsidR="00E14AA9" w:rsidRPr="00665E87" w:rsidRDefault="00E14AA9" w:rsidP="00665E87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>
              <w:rPr>
                <w:color w:val="000000"/>
                <w:lang w:val="ru-RU"/>
              </w:rPr>
              <w:t>.</w:t>
            </w:r>
            <w:r w:rsidRPr="0045493B">
              <w:rPr>
                <w:color w:val="000000"/>
              </w:rPr>
              <w:t>header__logo</w:t>
            </w:r>
          </w:p>
          <w:p w:rsidR="00E14AA9" w:rsidRPr="00665E87" w:rsidRDefault="00E14AA9" w:rsidP="009E3999">
            <w:pPr>
              <w:spacing w:after="0" w:line="240" w:lineRule="auto"/>
              <w:rPr>
                <w:color w:val="000000"/>
                <w:lang w:val="ru-RU"/>
              </w:rPr>
            </w:pPr>
          </w:p>
        </w:tc>
      </w:tr>
      <w:tr w:rsidR="00E14AA9" w:rsidRPr="004F01E4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AA9" w:rsidRPr="00D16A40" w:rsidRDefault="00E14AA9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Поле поиска на </w:t>
            </w:r>
            <w:r w:rsidRPr="00D16A40">
              <w:rPr>
                <w:color w:val="000000"/>
              </w:rPr>
              <w:t>yandex</w:t>
            </w:r>
            <w:r w:rsidRPr="00D16A40">
              <w:rPr>
                <w:color w:val="000000"/>
                <w:lang w:val="ru-RU"/>
              </w:rPr>
              <w:t>.</w:t>
            </w:r>
            <w:r w:rsidRPr="00D16A40">
              <w:rPr>
                <w:color w:val="000000"/>
              </w:rPr>
              <w:t>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14AA9" w:rsidRPr="00194CBC" w:rsidRDefault="00E14AA9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 XPATH:</w:t>
            </w:r>
          </w:p>
          <w:p w:rsidR="00E14AA9" w:rsidRPr="00805A4E" w:rsidRDefault="00E14AA9" w:rsidP="009E3999">
            <w:pPr>
              <w:spacing w:after="0" w:line="240" w:lineRule="auto"/>
              <w:rPr>
                <w:color w:val="000000"/>
                <w:u w:val="single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</w:t>
            </w:r>
            <w:r w:rsidRPr="00805A4E">
              <w:rPr>
                <w:color w:val="000000"/>
                <w:u w:val="single"/>
              </w:rPr>
              <w:t xml:space="preserve"> 1:</w:t>
            </w:r>
          </w:p>
          <w:p w:rsidR="00E14AA9" w:rsidRPr="00805A4E" w:rsidRDefault="00E14AA9" w:rsidP="004F01E4">
            <w:pPr>
              <w:spacing w:after="0" w:line="240" w:lineRule="auto"/>
              <w:rPr>
                <w:color w:val="000000"/>
              </w:rPr>
            </w:pPr>
            <w:r w:rsidRPr="000117E6">
              <w:rPr>
                <w:color w:val="000000"/>
              </w:rPr>
              <w:t>//span[@ class='input__box']/input[contains (@class, 'input__control') ]</w:t>
            </w:r>
          </w:p>
          <w:p w:rsidR="00E14AA9" w:rsidRPr="004F01E4" w:rsidRDefault="00E14AA9" w:rsidP="004F01E4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 2:</w:t>
            </w:r>
          </w:p>
          <w:p w:rsidR="00E14AA9" w:rsidRPr="004F01E4" w:rsidRDefault="00E14AA9" w:rsidP="004F01E4">
            <w:pPr>
              <w:spacing w:after="0" w:line="240" w:lineRule="auto"/>
              <w:rPr>
                <w:color w:val="000000"/>
                <w:lang w:val="ru-RU"/>
              </w:rPr>
            </w:pPr>
            <w:r w:rsidRPr="00805A4E">
              <w:rPr>
                <w:color w:val="000000"/>
                <w:lang w:val="ru-RU"/>
              </w:rPr>
              <w:t>//</w:t>
            </w:r>
            <w:r w:rsidRPr="00165609">
              <w:rPr>
                <w:color w:val="000000"/>
              </w:rPr>
              <w:t>input</w:t>
            </w:r>
            <w:r w:rsidRPr="00805A4E">
              <w:rPr>
                <w:color w:val="000000"/>
                <w:lang w:val="ru-RU"/>
              </w:rPr>
              <w:t>[@</w:t>
            </w:r>
            <w:r w:rsidRPr="00165609">
              <w:rPr>
                <w:color w:val="000000"/>
              </w:rPr>
              <w:t>id</w:t>
            </w:r>
            <w:r w:rsidRPr="00805A4E">
              <w:rPr>
                <w:color w:val="000000"/>
                <w:lang w:val="ru-RU"/>
              </w:rPr>
              <w:t xml:space="preserve"> ='</w:t>
            </w:r>
            <w:r w:rsidRPr="00165609">
              <w:rPr>
                <w:color w:val="000000"/>
              </w:rPr>
              <w:t>text</w:t>
            </w:r>
            <w:r w:rsidRPr="00805A4E">
              <w:rPr>
                <w:color w:val="000000"/>
                <w:lang w:val="ru-RU"/>
              </w:rPr>
              <w:t>']</w:t>
            </w:r>
          </w:p>
          <w:p w:rsidR="00E14AA9" w:rsidRPr="00194CBC" w:rsidRDefault="00E14AA9" w:rsidP="009E3999">
            <w:pPr>
              <w:spacing w:after="0" w:line="240" w:lineRule="auto"/>
              <w:rPr>
                <w:b/>
                <w:color w:val="000000"/>
                <w:lang w:val="ru-RU"/>
              </w:rPr>
            </w:pPr>
            <w:r w:rsidRPr="00194CBC">
              <w:rPr>
                <w:b/>
                <w:color w:val="000000"/>
              </w:rPr>
              <w:t>CSS</w:t>
            </w:r>
            <w:r w:rsidRPr="00194CBC">
              <w:rPr>
                <w:b/>
                <w:color w:val="000000"/>
                <w:lang w:val="ru-RU"/>
              </w:rPr>
              <w:t>:</w:t>
            </w:r>
          </w:p>
          <w:p w:rsidR="00E14AA9" w:rsidRPr="00805A4E" w:rsidRDefault="00E14AA9" w:rsidP="004F01E4">
            <w:pPr>
              <w:spacing w:after="0" w:line="240" w:lineRule="auto"/>
              <w:rPr>
                <w:color w:val="000000"/>
                <w:u w:val="single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</w:t>
            </w:r>
            <w:r w:rsidRPr="00805A4E">
              <w:rPr>
                <w:color w:val="000000"/>
                <w:u w:val="single"/>
              </w:rPr>
              <w:t xml:space="preserve"> 1:</w:t>
            </w:r>
          </w:p>
          <w:p w:rsidR="00E14AA9" w:rsidRPr="00805A4E" w:rsidRDefault="00E14AA9" w:rsidP="009E3999">
            <w:pPr>
              <w:spacing w:after="0" w:line="240" w:lineRule="auto"/>
              <w:rPr>
                <w:color w:val="000000"/>
              </w:rPr>
            </w:pPr>
            <w:r w:rsidRPr="00F92B4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span.input__box </w:t>
            </w:r>
            <w:r w:rsidRPr="00F92B41">
              <w:rPr>
                <w:color w:val="000000"/>
              </w:rPr>
              <w:t>input.input__control.input__input</w:t>
            </w:r>
          </w:p>
          <w:p w:rsidR="00E14AA9" w:rsidRPr="004F01E4" w:rsidRDefault="00E14AA9" w:rsidP="004F01E4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 2:</w:t>
            </w:r>
          </w:p>
          <w:p w:rsidR="00E14AA9" w:rsidRPr="004F01E4" w:rsidRDefault="00E14AA9" w:rsidP="004F01E4">
            <w:pPr>
              <w:spacing w:after="0" w:line="240" w:lineRule="auto"/>
              <w:rPr>
                <w:color w:val="000000"/>
                <w:lang w:val="ru-RU"/>
              </w:rPr>
            </w:pPr>
            <w:r w:rsidRPr="00805A4E">
              <w:rPr>
                <w:color w:val="000000"/>
                <w:lang w:val="ru-RU"/>
              </w:rPr>
              <w:t>#</w:t>
            </w:r>
            <w:r w:rsidRPr="00165609">
              <w:rPr>
                <w:color w:val="000000"/>
              </w:rPr>
              <w:t>text</w:t>
            </w:r>
          </w:p>
          <w:p w:rsidR="00E14AA9" w:rsidRPr="00194CBC" w:rsidRDefault="00E14AA9" w:rsidP="009E3999">
            <w:pPr>
              <w:spacing w:after="0" w:line="240" w:lineRule="auto"/>
              <w:rPr>
                <w:b/>
                <w:color w:val="000000"/>
                <w:lang w:val="ru-RU"/>
              </w:rPr>
            </w:pPr>
            <w:r w:rsidRPr="00194CBC">
              <w:rPr>
                <w:b/>
                <w:color w:val="000000"/>
              </w:rPr>
              <w:t>ID</w:t>
            </w:r>
            <w:r w:rsidRPr="00194CBC">
              <w:rPr>
                <w:b/>
                <w:color w:val="000000"/>
                <w:lang w:val="ru-RU"/>
              </w:rPr>
              <w:t>:</w:t>
            </w:r>
          </w:p>
          <w:p w:rsidR="00E14AA9" w:rsidRPr="004F01E4" w:rsidRDefault="00E14AA9" w:rsidP="004F01E4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 1:</w:t>
            </w:r>
          </w:p>
          <w:p w:rsidR="00E14AA9" w:rsidRPr="004F01E4" w:rsidRDefault="00E14AA9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4F01E4">
              <w:rPr>
                <w:color w:val="000000"/>
                <w:lang w:val="ru-RU"/>
              </w:rPr>
              <w:t>//</w:t>
            </w:r>
            <w:r w:rsidRPr="00214E75">
              <w:rPr>
                <w:color w:val="000000"/>
              </w:rPr>
              <w:t>input</w:t>
            </w:r>
            <w:r w:rsidRPr="004F01E4">
              <w:rPr>
                <w:color w:val="000000"/>
                <w:lang w:val="ru-RU"/>
              </w:rPr>
              <w:t>[@</w:t>
            </w:r>
            <w:r w:rsidRPr="00214E75">
              <w:rPr>
                <w:color w:val="000000"/>
              </w:rPr>
              <w:t>id</w:t>
            </w:r>
            <w:r w:rsidRPr="004F01E4">
              <w:rPr>
                <w:color w:val="000000"/>
                <w:lang w:val="ru-RU"/>
              </w:rPr>
              <w:t xml:space="preserve"> ='</w:t>
            </w:r>
            <w:r w:rsidRPr="00214E75">
              <w:rPr>
                <w:color w:val="000000"/>
              </w:rPr>
              <w:t>text</w:t>
            </w:r>
            <w:r>
              <w:rPr>
                <w:color w:val="000000"/>
                <w:lang w:val="ru-RU"/>
              </w:rPr>
              <w:t>']</w:t>
            </w:r>
          </w:p>
          <w:p w:rsidR="00E14AA9" w:rsidRPr="004F01E4" w:rsidRDefault="00E14AA9" w:rsidP="004F01E4">
            <w:pPr>
              <w:spacing w:after="0" w:line="240" w:lineRule="auto"/>
              <w:rPr>
                <w:color w:val="000000"/>
                <w:u w:val="single"/>
                <w:lang w:val="ru-RU"/>
              </w:rPr>
            </w:pPr>
            <w:r w:rsidRPr="004F01E4">
              <w:rPr>
                <w:color w:val="000000"/>
                <w:u w:val="single"/>
                <w:lang w:val="ru-RU"/>
              </w:rPr>
              <w:t>Вариант 2:</w:t>
            </w:r>
          </w:p>
          <w:p w:rsidR="00E14AA9" w:rsidRPr="004F01E4" w:rsidRDefault="00E14AA9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5800FE">
              <w:rPr>
                <w:color w:val="000000"/>
              </w:rPr>
              <w:t xml:space="preserve"> </w:t>
            </w:r>
            <w:r w:rsidRPr="00214E75">
              <w:rPr>
                <w:color w:val="000000"/>
              </w:rPr>
              <w:t>#text</w:t>
            </w:r>
          </w:p>
          <w:p w:rsidR="00E14AA9" w:rsidRPr="004F01E4" w:rsidRDefault="00E14AA9" w:rsidP="009E3999">
            <w:pPr>
              <w:spacing w:after="0" w:line="240" w:lineRule="auto"/>
              <w:rPr>
                <w:color w:val="000000"/>
                <w:lang w:val="ru-RU"/>
              </w:rPr>
            </w:pPr>
          </w:p>
        </w:tc>
      </w:tr>
      <w:tr w:rsidR="00E14AA9" w:rsidRPr="00D72D8D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AA9" w:rsidRPr="00D16A40" w:rsidRDefault="00E14AA9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Кнопка найти на </w:t>
            </w:r>
            <w:r w:rsidRPr="00D16A40">
              <w:rPr>
                <w:color w:val="000000"/>
              </w:rPr>
              <w:t>yandex</w:t>
            </w:r>
            <w:r w:rsidRPr="00D16A40">
              <w:rPr>
                <w:color w:val="000000"/>
                <w:lang w:val="ru-RU"/>
              </w:rPr>
              <w:t>.</w:t>
            </w:r>
            <w:r w:rsidRPr="00D16A40">
              <w:rPr>
                <w:color w:val="000000"/>
              </w:rPr>
              <w:t>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14AA9" w:rsidRPr="00194CBC" w:rsidRDefault="00E14AA9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 XPATH:</w:t>
            </w:r>
          </w:p>
          <w:p w:rsidR="00E14AA9" w:rsidRPr="00805A4E" w:rsidRDefault="00E14AA9" w:rsidP="009E3999">
            <w:pPr>
              <w:spacing w:after="0" w:line="240" w:lineRule="auto"/>
              <w:rPr>
                <w:color w:val="000000"/>
              </w:rPr>
            </w:pPr>
            <w:r w:rsidRPr="00805A4E">
              <w:rPr>
                <w:color w:val="000000"/>
              </w:rPr>
              <w:t>//</w:t>
            </w:r>
            <w:r w:rsidRPr="00AC3890">
              <w:rPr>
                <w:color w:val="000000"/>
              </w:rPr>
              <w:t>div</w:t>
            </w:r>
            <w:r w:rsidRPr="00805A4E">
              <w:rPr>
                <w:color w:val="000000"/>
              </w:rPr>
              <w:t>[@</w:t>
            </w:r>
            <w:r w:rsidRPr="00AC3890">
              <w:rPr>
                <w:color w:val="000000"/>
              </w:rPr>
              <w:t>class</w:t>
            </w:r>
            <w:r w:rsidRPr="00805A4E">
              <w:rPr>
                <w:color w:val="000000"/>
              </w:rPr>
              <w:t>='</w:t>
            </w:r>
            <w:r w:rsidRPr="00AC3890">
              <w:rPr>
                <w:color w:val="000000"/>
              </w:rPr>
              <w:t>search</w:t>
            </w:r>
            <w:r w:rsidRPr="00805A4E">
              <w:rPr>
                <w:color w:val="000000"/>
              </w:rPr>
              <w:t>2__</w:t>
            </w:r>
            <w:r w:rsidRPr="00AC3890">
              <w:rPr>
                <w:color w:val="000000"/>
              </w:rPr>
              <w:t>button</w:t>
            </w:r>
            <w:r w:rsidRPr="00805A4E">
              <w:rPr>
                <w:color w:val="000000"/>
              </w:rPr>
              <w:t>']/</w:t>
            </w:r>
            <w:r w:rsidRPr="00AC3890">
              <w:rPr>
                <w:color w:val="000000"/>
              </w:rPr>
              <w:t>button</w:t>
            </w:r>
            <w:r w:rsidRPr="00805A4E">
              <w:rPr>
                <w:color w:val="000000"/>
              </w:rPr>
              <w:t>[</w:t>
            </w:r>
            <w:r w:rsidRPr="00AC3890">
              <w:rPr>
                <w:color w:val="000000"/>
              </w:rPr>
              <w:t>contains</w:t>
            </w:r>
            <w:r w:rsidRPr="00805A4E">
              <w:rPr>
                <w:color w:val="000000"/>
              </w:rPr>
              <w:t>(@</w:t>
            </w:r>
            <w:r w:rsidRPr="00AC3890">
              <w:rPr>
                <w:color w:val="000000"/>
              </w:rPr>
              <w:t>class</w:t>
            </w:r>
            <w:r w:rsidRPr="00805A4E">
              <w:rPr>
                <w:color w:val="000000"/>
              </w:rPr>
              <w:t>,'</w:t>
            </w:r>
            <w:r w:rsidRPr="00AC3890">
              <w:rPr>
                <w:color w:val="000000"/>
              </w:rPr>
              <w:t>button</w:t>
            </w:r>
            <w:r w:rsidRPr="00805A4E">
              <w:rPr>
                <w:color w:val="000000"/>
              </w:rPr>
              <w:t>')]</w:t>
            </w:r>
          </w:p>
          <w:p w:rsidR="00E14AA9" w:rsidRPr="00194CBC" w:rsidRDefault="00E14AA9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CSS:</w:t>
            </w:r>
          </w:p>
          <w:p w:rsidR="00E14AA9" w:rsidRPr="00D3582A" w:rsidRDefault="00E14AA9" w:rsidP="009E3999">
            <w:pPr>
              <w:spacing w:after="0" w:line="240" w:lineRule="auto"/>
              <w:rPr>
                <w:color w:val="000000"/>
              </w:rPr>
            </w:pPr>
            <w:r w:rsidRPr="00090AD0">
              <w:t xml:space="preserve"> </w:t>
            </w:r>
            <w:r w:rsidRPr="00191E00">
              <w:rPr>
                <w:color w:val="000000"/>
              </w:rPr>
              <w:t>div.search2__button button.button</w:t>
            </w:r>
          </w:p>
        </w:tc>
      </w:tr>
      <w:tr w:rsidR="00E14AA9" w:rsidRPr="00E17734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AA9" w:rsidRPr="00D16A40" w:rsidRDefault="00E14AA9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>Ссылка "Примеры</w:t>
            </w:r>
            <w:r w:rsidRPr="005C56C2">
              <w:rPr>
                <w:color w:val="000000"/>
                <w:lang w:val="ru-RU"/>
              </w:rPr>
              <w:t xml:space="preserve"> кода</w:t>
            </w:r>
            <w:r w:rsidRPr="00D16A40">
              <w:rPr>
                <w:color w:val="000000"/>
                <w:lang w:val="ru-RU"/>
              </w:rPr>
              <w:t xml:space="preserve">" на </w:t>
            </w:r>
            <w:hyperlink r:id="rId7" w:history="1">
              <w:r w:rsidRPr="00D72D8D">
                <w:rPr>
                  <w:rStyle w:val="Hyperlink"/>
                </w:rPr>
                <w:t>https</w:t>
              </w:r>
              <w:r w:rsidRPr="00D72D8D">
                <w:rPr>
                  <w:rStyle w:val="Hyperlink"/>
                  <w:lang w:val="ru-RU"/>
                </w:rPr>
                <w:t>://</w:t>
              </w:r>
              <w:r w:rsidRPr="00D72D8D">
                <w:rPr>
                  <w:rStyle w:val="Hyperlink"/>
                </w:rPr>
                <w:t>msdn</w:t>
              </w:r>
              <w:r w:rsidRPr="00D72D8D">
                <w:rPr>
                  <w:rStyle w:val="Hyperlink"/>
                  <w:lang w:val="ru-RU"/>
                </w:rPr>
                <w:t>.</w:t>
              </w:r>
              <w:r w:rsidRPr="00D72D8D">
                <w:rPr>
                  <w:rStyle w:val="Hyperlink"/>
                </w:rPr>
                <w:t>microsoft</w:t>
              </w:r>
              <w:r w:rsidRPr="00D72D8D">
                <w:rPr>
                  <w:rStyle w:val="Hyperlink"/>
                  <w:lang w:val="ru-RU"/>
                </w:rPr>
                <w:t>.</w:t>
              </w:r>
              <w:r w:rsidRPr="00D72D8D">
                <w:rPr>
                  <w:rStyle w:val="Hyperlink"/>
                </w:rPr>
                <w:t>com</w:t>
              </w:r>
              <w:r w:rsidRPr="00D72D8D">
                <w:rPr>
                  <w:rStyle w:val="Hyperlink"/>
                  <w:lang w:val="ru-RU"/>
                </w:rPr>
                <w:t>/</w:t>
              </w:r>
              <w:r w:rsidRPr="00D72D8D">
                <w:rPr>
                  <w:rStyle w:val="Hyperlink"/>
                </w:rPr>
                <w:t>ru</w:t>
              </w:r>
              <w:r w:rsidRPr="00D72D8D">
                <w:rPr>
                  <w:rStyle w:val="Hyperlink"/>
                  <w:lang w:val="ru-RU"/>
                </w:rPr>
                <w:t>-</w:t>
              </w:r>
              <w:r w:rsidRPr="00D72D8D">
                <w:rPr>
                  <w:rStyle w:val="Hyperlink"/>
                </w:rPr>
                <w:t>ru</w:t>
              </w:r>
              <w:r w:rsidRPr="00D72D8D">
                <w:rPr>
                  <w:rStyle w:val="Hyperlink"/>
                  <w:lang w:val="ru-RU"/>
                </w:rPr>
                <w:t>/</w:t>
              </w:r>
            </w:hyperlink>
            <w:r>
              <w:rPr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14AA9" w:rsidRPr="00194CBC" w:rsidRDefault="00E14AA9" w:rsidP="00DE5547">
            <w:pPr>
              <w:spacing w:after="0" w:line="240" w:lineRule="auto"/>
              <w:rPr>
                <w:b/>
                <w:color w:val="000000"/>
                <w:lang w:val="ru-RU"/>
              </w:rPr>
            </w:pPr>
            <w:r w:rsidRPr="00194CBC">
              <w:rPr>
                <w:b/>
                <w:color w:val="000000"/>
              </w:rPr>
              <w:t> XPATH</w:t>
            </w:r>
            <w:r w:rsidRPr="00194CBC">
              <w:rPr>
                <w:b/>
                <w:color w:val="000000"/>
                <w:lang w:val="ru-RU"/>
              </w:rPr>
              <w:t>:</w:t>
            </w:r>
          </w:p>
          <w:p w:rsidR="00E14AA9" w:rsidRDefault="00E14AA9" w:rsidP="00DE5547">
            <w:pPr>
              <w:spacing w:after="0" w:line="240" w:lineRule="auto"/>
              <w:rPr>
                <w:color w:val="000000"/>
                <w:lang w:val="ru-RU"/>
              </w:rPr>
            </w:pPr>
            <w:r w:rsidRPr="00551BC3">
              <w:rPr>
                <w:color w:val="000000"/>
                <w:lang w:val="ru-RU"/>
              </w:rPr>
              <w:t>//div[@id='main-column']//a[@href='/ru-ru/samples/browse/']</w:t>
            </w:r>
          </w:p>
          <w:p w:rsidR="00E14AA9" w:rsidRDefault="00E14AA9" w:rsidP="00DE5547">
            <w:pP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(: На указанном сайте нет ссылки ''Примеры кода</w:t>
            </w:r>
            <w:r w:rsidRPr="00E36E63">
              <w:rPr>
                <w:color w:val="000000"/>
                <w:lang w:val="ru-RU"/>
              </w:rPr>
              <w:t>’’</w:t>
            </w:r>
            <w:r>
              <w:rPr>
                <w:color w:val="000000"/>
                <w:lang w:val="ru-RU"/>
              </w:rPr>
              <w:t xml:space="preserve"> в</w:t>
            </w:r>
            <w:r w:rsidRPr="00E36E63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меню ''Документация''.:</w:t>
            </w:r>
            <w:r w:rsidRPr="00E17734">
              <w:rPr>
                <w:color w:val="000000"/>
                <w:lang w:val="ru-RU"/>
              </w:rPr>
              <w:t>)</w:t>
            </w:r>
            <w:r>
              <w:rPr>
                <w:color w:val="000000"/>
                <w:lang w:val="ru-RU"/>
              </w:rPr>
              <w:t xml:space="preserve"> </w:t>
            </w:r>
          </w:p>
          <w:p w:rsidR="00E14AA9" w:rsidRDefault="00E14AA9" w:rsidP="00DE5547">
            <w:pP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(: Извиняюсь, нашел.:)</w:t>
            </w:r>
          </w:p>
          <w:p w:rsidR="00E14AA9" w:rsidRPr="00E17734" w:rsidRDefault="00E14AA9" w:rsidP="00DE5547">
            <w:pPr>
              <w:spacing w:after="0" w:line="240" w:lineRule="auto"/>
              <w:rPr>
                <w:color w:val="000000"/>
                <w:lang w:val="ru-RU"/>
              </w:rPr>
            </w:pPr>
            <w:r w:rsidRPr="00E17734">
              <w:rPr>
                <w:color w:val="000000"/>
                <w:lang w:val="ru-RU"/>
              </w:rPr>
              <w:t>//div[@id="modal-body"]//a[@href="https://docs.microsoft.com/ru-ru/samples/browse/"]</w:t>
            </w:r>
          </w:p>
        </w:tc>
      </w:tr>
      <w:tr w:rsidR="00E14AA9" w:rsidRPr="00D72D8D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AA9" w:rsidRPr="00D16A40" w:rsidRDefault="00E14AA9" w:rsidP="009E3999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color w:val="000000"/>
              </w:rPr>
              <w:t>Google</w:t>
            </w:r>
            <w:r w:rsidRPr="00D16A40">
              <w:rPr>
                <w:color w:val="000000"/>
                <w:lang w:val="ru-RU"/>
              </w:rPr>
              <w:t>.</w:t>
            </w:r>
            <w:r w:rsidRPr="00D16A40">
              <w:rPr>
                <w:color w:val="000000"/>
              </w:rPr>
              <w:t>ru</w:t>
            </w:r>
            <w:r w:rsidRPr="00D16A40">
              <w:rPr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14AA9" w:rsidRPr="00E17734" w:rsidRDefault="00E14AA9" w:rsidP="009E3999">
            <w:pPr>
              <w:spacing w:after="0" w:line="240" w:lineRule="auto"/>
              <w:rPr>
                <w:b/>
                <w:color w:val="000000"/>
                <w:lang w:val="ru-RU"/>
              </w:rPr>
            </w:pPr>
            <w:r w:rsidRPr="00194CBC">
              <w:rPr>
                <w:b/>
                <w:color w:val="000000"/>
              </w:rPr>
              <w:t> XPATH</w:t>
            </w:r>
            <w:r w:rsidRPr="00E17734">
              <w:rPr>
                <w:b/>
                <w:color w:val="000000"/>
                <w:lang w:val="ru-RU"/>
              </w:rPr>
              <w:t>:</w:t>
            </w:r>
          </w:p>
          <w:p w:rsidR="00E14AA9" w:rsidRPr="00805A4E" w:rsidRDefault="00E14AA9" w:rsidP="009E3999">
            <w:pPr>
              <w:spacing w:after="0" w:line="240" w:lineRule="auto"/>
              <w:rPr>
                <w:color w:val="000000"/>
              </w:rPr>
            </w:pPr>
            <w:r w:rsidRPr="00E17734">
              <w:rPr>
                <w:color w:val="000000"/>
                <w:lang w:val="ru-RU"/>
              </w:rPr>
              <w:t>//</w:t>
            </w:r>
            <w:r w:rsidRPr="00805A4E">
              <w:rPr>
                <w:color w:val="000000"/>
              </w:rPr>
              <w:t>div</w:t>
            </w:r>
            <w:r w:rsidRPr="00E17734">
              <w:rPr>
                <w:color w:val="000000"/>
                <w:lang w:val="ru-RU"/>
              </w:rPr>
              <w:t>[@</w:t>
            </w:r>
            <w:r w:rsidRPr="00805A4E">
              <w:rPr>
                <w:color w:val="000000"/>
              </w:rPr>
              <w:t>id</w:t>
            </w:r>
            <w:r w:rsidRPr="00E17734">
              <w:rPr>
                <w:color w:val="000000"/>
                <w:lang w:val="ru-RU"/>
              </w:rPr>
              <w:t>='</w:t>
            </w:r>
            <w:r w:rsidRPr="00805A4E">
              <w:rPr>
                <w:color w:val="000000"/>
              </w:rPr>
              <w:t>search</w:t>
            </w:r>
            <w:r w:rsidRPr="00E17734">
              <w:rPr>
                <w:color w:val="000000"/>
                <w:lang w:val="ru-RU"/>
              </w:rPr>
              <w:t>']//</w:t>
            </w:r>
            <w:r w:rsidRPr="00805A4E">
              <w:rPr>
                <w:color w:val="000000"/>
              </w:rPr>
              <w:t>div</w:t>
            </w:r>
            <w:r w:rsidRPr="00E17734">
              <w:rPr>
                <w:color w:val="000000"/>
              </w:rPr>
              <w:t>[@</w:t>
            </w:r>
            <w:r w:rsidRPr="00805A4E">
              <w:rPr>
                <w:color w:val="000000"/>
              </w:rPr>
              <w:t>class</w:t>
            </w:r>
            <w:r w:rsidRPr="00E17734">
              <w:rPr>
                <w:color w:val="000000"/>
              </w:rPr>
              <w:t>='</w:t>
            </w:r>
            <w:r w:rsidRPr="00805A4E">
              <w:rPr>
                <w:color w:val="000000"/>
              </w:rPr>
              <w:t>g</w:t>
            </w:r>
            <w:r w:rsidRPr="00E17734">
              <w:rPr>
                <w:color w:val="000000"/>
              </w:rPr>
              <w:t>'][2]/</w:t>
            </w:r>
            <w:r w:rsidRPr="00805A4E">
              <w:rPr>
                <w:color w:val="000000"/>
              </w:rPr>
              <w:t>/div[@class='rc']/div[@class='yuRUbf']/a</w:t>
            </w:r>
          </w:p>
        </w:tc>
      </w:tr>
      <w:tr w:rsidR="00E14AA9" w:rsidRPr="00D72D8D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AA9" w:rsidRPr="005C56C2" w:rsidRDefault="00E14AA9" w:rsidP="00A647FB">
            <w:pPr>
              <w:spacing w:after="0" w:line="240" w:lineRule="auto"/>
              <w:rPr>
                <w:color w:val="000000"/>
                <w:lang w:val="ru-RU"/>
              </w:rPr>
            </w:pPr>
            <w:r w:rsidRPr="00D16A40">
              <w:rPr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Pr="00D72D8D">
              <w:rPr>
                <w:lang w:val="ru-RU"/>
              </w:rPr>
              <w:t xml:space="preserve"> </w:t>
            </w:r>
            <w:r w:rsidRPr="00A647FB">
              <w:rPr>
                <w:color w:val="000000"/>
              </w:rPr>
              <w:t>https</w:t>
            </w:r>
            <w:r w:rsidRPr="00A647FB">
              <w:rPr>
                <w:color w:val="000000"/>
                <w:lang w:val="ru-RU"/>
              </w:rPr>
              <w:t>://</w:t>
            </w:r>
            <w:r w:rsidRPr="00A647FB">
              <w:rPr>
                <w:color w:val="000000"/>
              </w:rPr>
              <w:t>www</w:t>
            </w:r>
            <w:r w:rsidRPr="00A647FB">
              <w:rPr>
                <w:color w:val="000000"/>
                <w:lang w:val="ru-RU"/>
              </w:rPr>
              <w:t>.</w:t>
            </w:r>
            <w:r w:rsidRPr="00A647FB">
              <w:rPr>
                <w:color w:val="000000"/>
              </w:rPr>
              <w:t>dpva</w:t>
            </w:r>
            <w:r w:rsidRPr="00A647FB">
              <w:rPr>
                <w:color w:val="000000"/>
                <w:lang w:val="ru-RU"/>
              </w:rPr>
              <w:t>.</w:t>
            </w:r>
            <w:r w:rsidRPr="00A647FB">
              <w:rPr>
                <w:color w:val="000000"/>
              </w:rPr>
              <w:t>ru</w:t>
            </w:r>
            <w:r w:rsidRPr="00A647FB">
              <w:rPr>
                <w:color w:val="000000"/>
                <w:lang w:val="ru-RU"/>
              </w:rPr>
              <w:t>/</w:t>
            </w:r>
            <w:r w:rsidRPr="00A647FB">
              <w:rPr>
                <w:color w:val="000000"/>
              </w:rPr>
              <w:t>Guide</w:t>
            </w:r>
            <w:r w:rsidRPr="00A647FB">
              <w:rPr>
                <w:color w:val="000000"/>
                <w:lang w:val="ru-RU"/>
              </w:rPr>
              <w:t>/</w:t>
            </w:r>
            <w:r w:rsidRPr="00A647FB">
              <w:rPr>
                <w:color w:val="000000"/>
              </w:rPr>
              <w:t>GuideMathematics</w:t>
            </w:r>
            <w:r w:rsidRPr="00A647FB">
              <w:rPr>
                <w:color w:val="000000"/>
                <w:lang w:val="ru-RU"/>
              </w:rPr>
              <w:t>/</w:t>
            </w:r>
            <w:r w:rsidRPr="00A647FB">
              <w:rPr>
                <w:color w:val="000000"/>
              </w:rPr>
              <w:t>GuideMathematicsFiguresTables</w:t>
            </w:r>
            <w:r w:rsidRPr="00A647FB">
              <w:rPr>
                <w:color w:val="000000"/>
                <w:lang w:val="ru-RU"/>
              </w:rPr>
              <w:t>/</w:t>
            </w:r>
            <w:r w:rsidRPr="00A647FB">
              <w:rPr>
                <w:color w:val="000000"/>
              </w:rPr>
              <w:t>SinusTable</w:t>
            </w:r>
            <w:r w:rsidRPr="00A647FB">
              <w:rPr>
                <w:color w:val="000000"/>
                <w:lang w:val="ru-RU"/>
              </w:rPr>
              <w:t>0</w:t>
            </w:r>
            <w:r w:rsidRPr="00A647FB">
              <w:rPr>
                <w:color w:val="000000"/>
              </w:rPr>
              <w:t>to</w:t>
            </w:r>
            <w:r w:rsidRPr="00A647FB">
              <w:rPr>
                <w:color w:val="000000"/>
                <w:lang w:val="ru-RU"/>
              </w:rPr>
              <w:t>360</w:t>
            </w:r>
            <w:r w:rsidRPr="00A647FB">
              <w:rPr>
                <w:color w:val="000000"/>
              </w:rPr>
              <w:t>by</w:t>
            </w:r>
            <w:r w:rsidRPr="00A647FB">
              <w:rPr>
                <w:color w:val="000000"/>
                <w:lang w:val="ru-RU"/>
              </w:rPr>
              <w:t xml:space="preserve">1/ </w:t>
            </w:r>
            <w:r>
              <w:rPr>
                <w:color w:val="000000"/>
                <w:lang w:val="ru-RU"/>
              </w:rPr>
              <w:t xml:space="preserve"> . Использовать оси</w:t>
            </w:r>
            <w:r>
              <w:rPr>
                <w:color w:val="000000"/>
              </w:rPr>
              <w:t xml:space="preserve"> (following-sibling)</w:t>
            </w:r>
            <w:r>
              <w:rPr>
                <w:color w:val="000000"/>
                <w:lang w:val="ru-RU"/>
              </w:rPr>
              <w:t xml:space="preserve"> и текст «</w:t>
            </w:r>
            <w:r w:rsidRPr="00D72D8D">
              <w:rPr>
                <w:lang w:val="ru-RU"/>
              </w:rPr>
              <w:t>4°</w:t>
            </w:r>
            <w:r>
              <w:rPr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14AA9" w:rsidRPr="00194CBC" w:rsidRDefault="00E14AA9" w:rsidP="009E3999">
            <w:pPr>
              <w:spacing w:after="0" w:line="240" w:lineRule="auto"/>
              <w:rPr>
                <w:b/>
                <w:color w:val="000000"/>
              </w:rPr>
            </w:pPr>
            <w:r w:rsidRPr="00194CBC">
              <w:rPr>
                <w:b/>
                <w:color w:val="000000"/>
              </w:rPr>
              <w:t> XPATH:</w:t>
            </w:r>
          </w:p>
          <w:p w:rsidR="00E14AA9" w:rsidRPr="001D240E" w:rsidRDefault="00E14AA9" w:rsidP="009E3999">
            <w:pPr>
              <w:spacing w:after="0" w:line="240" w:lineRule="auto"/>
              <w:rPr>
                <w:color w:val="000000"/>
              </w:rPr>
            </w:pPr>
            <w:r w:rsidRPr="00883392">
              <w:rPr>
                <w:color w:val="000000"/>
              </w:rPr>
              <w:t>//table//table//table//table//tr/td/strong[text()='4°']/following::td[1]</w:t>
            </w:r>
          </w:p>
        </w:tc>
      </w:tr>
    </w:tbl>
    <w:p w:rsidR="00E14AA9" w:rsidRPr="00805A4E" w:rsidRDefault="00E14AA9" w:rsidP="006D67E3">
      <w:pPr>
        <w:pStyle w:val="ListParagraph"/>
        <w:ind w:left="0"/>
      </w:pPr>
    </w:p>
    <w:sectPr w:rsidR="00E14AA9" w:rsidRPr="00805A4E" w:rsidSect="000E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AFEDB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FFA9C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9900C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0B8B4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F42F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8A32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E27F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C4C5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3C16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30AC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38CF"/>
    <w:rsid w:val="00001F13"/>
    <w:rsid w:val="000117E6"/>
    <w:rsid w:val="00090AD0"/>
    <w:rsid w:val="000E6B83"/>
    <w:rsid w:val="00134690"/>
    <w:rsid w:val="00165609"/>
    <w:rsid w:val="00191E00"/>
    <w:rsid w:val="00194CBC"/>
    <w:rsid w:val="001D240E"/>
    <w:rsid w:val="00214E75"/>
    <w:rsid w:val="002F6D54"/>
    <w:rsid w:val="0034481E"/>
    <w:rsid w:val="00372201"/>
    <w:rsid w:val="00391AB7"/>
    <w:rsid w:val="0045493B"/>
    <w:rsid w:val="004735BB"/>
    <w:rsid w:val="004F01E4"/>
    <w:rsid w:val="005364CB"/>
    <w:rsid w:val="00551BC3"/>
    <w:rsid w:val="005800FE"/>
    <w:rsid w:val="00592819"/>
    <w:rsid w:val="005B65D7"/>
    <w:rsid w:val="005C56C2"/>
    <w:rsid w:val="0063717A"/>
    <w:rsid w:val="00665E87"/>
    <w:rsid w:val="00686562"/>
    <w:rsid w:val="006A529C"/>
    <w:rsid w:val="006D67E3"/>
    <w:rsid w:val="00710DF5"/>
    <w:rsid w:val="007366FF"/>
    <w:rsid w:val="007A13C9"/>
    <w:rsid w:val="00805A4E"/>
    <w:rsid w:val="00814BA1"/>
    <w:rsid w:val="00883392"/>
    <w:rsid w:val="008D2045"/>
    <w:rsid w:val="008D43CF"/>
    <w:rsid w:val="008F69D0"/>
    <w:rsid w:val="00920938"/>
    <w:rsid w:val="009238CF"/>
    <w:rsid w:val="00932FB0"/>
    <w:rsid w:val="009E3999"/>
    <w:rsid w:val="00A647FB"/>
    <w:rsid w:val="00AC3890"/>
    <w:rsid w:val="00AD0558"/>
    <w:rsid w:val="00BD1D9A"/>
    <w:rsid w:val="00C10733"/>
    <w:rsid w:val="00C546E8"/>
    <w:rsid w:val="00C73743"/>
    <w:rsid w:val="00C93DB8"/>
    <w:rsid w:val="00CB7F08"/>
    <w:rsid w:val="00CC52F7"/>
    <w:rsid w:val="00D16A40"/>
    <w:rsid w:val="00D2520D"/>
    <w:rsid w:val="00D32B2E"/>
    <w:rsid w:val="00D3582A"/>
    <w:rsid w:val="00D72D8D"/>
    <w:rsid w:val="00D8718F"/>
    <w:rsid w:val="00DE5547"/>
    <w:rsid w:val="00E14AA9"/>
    <w:rsid w:val="00E17734"/>
    <w:rsid w:val="00E2548C"/>
    <w:rsid w:val="00E36E63"/>
    <w:rsid w:val="00E43AD9"/>
    <w:rsid w:val="00F92B41"/>
    <w:rsid w:val="00FA6585"/>
    <w:rsid w:val="00FB2FC8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E87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C56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C56C2"/>
    <w:rPr>
      <w:rFonts w:ascii="Courier New" w:hAnsi="Courier New"/>
      <w:sz w:val="20"/>
    </w:rPr>
  </w:style>
  <w:style w:type="character" w:styleId="Hyperlink">
    <w:name w:val="Hyperlink"/>
    <w:basedOn w:val="DefaultParagraphFont"/>
    <w:uiPriority w:val="99"/>
    <w:rsid w:val="005C56C2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rsid w:val="00A647FB"/>
    <w:rPr>
      <w:rFonts w:cs="Times New Roman"/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formatter.com/xpath-tes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205</TotalTime>
  <Pages>5</Pages>
  <Words>483</Words>
  <Characters>2754</Characters>
  <Application>Microsoft Office Word</Application>
  <DocSecurity>0</DocSecurity>
  <Lines>0</Lines>
  <Paragraphs>0</Paragraphs>
  <ScaleCrop>false</ScaleCrop>
  <Company>EPAM Systems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Андрей</cp:lastModifiedBy>
  <cp:revision>22</cp:revision>
  <dcterms:created xsi:type="dcterms:W3CDTF">2018-04-04T13:12:00Z</dcterms:created>
  <dcterms:modified xsi:type="dcterms:W3CDTF">2020-12-05T13:36:00Z</dcterms:modified>
</cp:coreProperties>
</file>